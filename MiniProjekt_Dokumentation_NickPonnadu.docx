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1EA9" w14:textId="77777777" w:rsidR="00EB0CA9" w:rsidRDefault="007A1355">
      <w:pPr>
        <w:pStyle w:val="berschrift1"/>
      </w:pPr>
      <w:r>
        <w:t>Mini-Projekt Softwarearchitektur- und Design</w:t>
      </w:r>
    </w:p>
    <w:p w14:paraId="487C1EAA" w14:textId="77777777" w:rsidR="00EB0CA9" w:rsidRDefault="00EB0CA9"/>
    <w:p w14:paraId="487C1EAB" w14:textId="77777777" w:rsidR="00EB0CA9" w:rsidRDefault="007A1355">
      <w:pPr>
        <w:pStyle w:val="berschrift1"/>
      </w:pPr>
      <w:r>
        <w:t>3.1 - C4 Diagramm</w:t>
      </w:r>
    </w:p>
    <w:p w14:paraId="487C1EAC" w14:textId="77777777" w:rsidR="00EB0CA9" w:rsidRDefault="007A1355">
      <w:r>
        <w:rPr>
          <w:noProof/>
        </w:rPr>
        <w:drawing>
          <wp:inline distT="0" distB="0" distL="0" distR="0" wp14:anchorId="487C1EA9" wp14:editId="487C1EAA">
            <wp:extent cx="2487853" cy="2386309"/>
            <wp:effectExtent l="0" t="0" r="7697" b="0"/>
            <wp:docPr id="1512384154" name="Grafik 1" descr="Ein Bild, das Text, Screenshot, Schrift, Diagramm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853" cy="23863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C1EAB" wp14:editId="487C1EAC">
            <wp:extent cx="2155944" cy="2985845"/>
            <wp:effectExtent l="0" t="0" r="0" b="5005"/>
            <wp:docPr id="982071172" name="Grafik 1" descr="Ein Bild, das Text, Screenshot, Diagramm, Schrif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5944" cy="29858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C1EAD" wp14:editId="487C1EAE">
            <wp:extent cx="3101617" cy="3886547"/>
            <wp:effectExtent l="0" t="0" r="3533" b="0"/>
            <wp:docPr id="1608567471" name="Grafik 1" descr="Ein Bild, das Text, Screenshot, Diagramm, Schrif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17" cy="38865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C20B30A" w14:textId="1E0DBA82" w:rsidR="00897295" w:rsidRDefault="007A1355" w:rsidP="00897295">
      <w:pPr>
        <w:pStyle w:val="berschrift1"/>
      </w:pPr>
      <w:r>
        <w:t>5.1 - Domain Model</w:t>
      </w:r>
    </w:p>
    <w:p w14:paraId="531A310A" w14:textId="77777777" w:rsidR="00897295" w:rsidRPr="00897295" w:rsidRDefault="00897295" w:rsidP="00897295"/>
    <w:p w14:paraId="4099EA79" w14:textId="6CA975AF" w:rsidR="00897295" w:rsidRPr="00897295" w:rsidRDefault="00897295" w:rsidP="00897295">
      <w:pPr>
        <w:pStyle w:val="berschrift2"/>
      </w:pPr>
      <w:r>
        <w:lastRenderedPageBreak/>
        <w:t>Klassendiagramm</w:t>
      </w:r>
    </w:p>
    <w:p w14:paraId="487C1EAE" w14:textId="77777777" w:rsidR="00EB0CA9" w:rsidRDefault="007A1355">
      <w:r>
        <w:rPr>
          <w:noProof/>
        </w:rPr>
        <w:drawing>
          <wp:inline distT="0" distB="0" distL="0" distR="0" wp14:anchorId="487C1EAF" wp14:editId="487C1EB0">
            <wp:extent cx="4366634" cy="5159191"/>
            <wp:effectExtent l="0" t="0" r="0" b="3359"/>
            <wp:docPr id="765549727" name="Grafik 1" descr="Ein Bild, das Text, Screenshot, Diagramm, Schrif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 t="116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4" cy="51591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37CF372" w14:textId="47F1DC4E" w:rsidR="00FA0DEA" w:rsidRDefault="00FA0DEA" w:rsidP="00FA0DEA">
      <w:pPr>
        <w:pStyle w:val="berschrift1"/>
        <w:rPr>
          <w:lang w:val="en-US"/>
        </w:rPr>
      </w:pPr>
      <w:r w:rsidRPr="00FA0DEA">
        <w:rPr>
          <w:lang w:val="en-US"/>
        </w:rPr>
        <w:t>5.1 – Use C</w:t>
      </w:r>
      <w:r>
        <w:rPr>
          <w:lang w:val="en-US"/>
        </w:rPr>
        <w:t>ases</w:t>
      </w:r>
    </w:p>
    <w:p w14:paraId="703F2863" w14:textId="77777777" w:rsidR="00FA0DEA" w:rsidRDefault="00FA0DEA" w:rsidP="00FA0DEA">
      <w:r>
        <w:t>1.</w:t>
      </w:r>
      <w:r>
        <w:tab/>
        <w:t>Verwalten von Kunden:</w:t>
      </w:r>
    </w:p>
    <w:p w14:paraId="41FD5F37" w14:textId="0C141AFC" w:rsidR="00FA0DEA" w:rsidRDefault="00FA0DEA" w:rsidP="00FA0DEA">
      <w:pPr>
        <w:pStyle w:val="Listenabsatz"/>
        <w:numPr>
          <w:ilvl w:val="0"/>
          <w:numId w:val="10"/>
        </w:numPr>
      </w:pPr>
      <w:r>
        <w:t>Der Sachbearbeiter kann neue Kunden im System erfassen, indem er deren Namen, Adresse und Kundennummer eingibt.</w:t>
      </w:r>
    </w:p>
    <w:p w14:paraId="303AA78F" w14:textId="09E93C1B" w:rsidR="00FA0DEA" w:rsidRDefault="00FA0DEA" w:rsidP="00FA0DEA">
      <w:pPr>
        <w:pStyle w:val="Listenabsatz"/>
        <w:numPr>
          <w:ilvl w:val="0"/>
          <w:numId w:val="10"/>
        </w:numPr>
      </w:pPr>
      <w:r>
        <w:t>Der Sachbearbeiter kann bestehende Kunden im System bearbeiten, um Informationen wie Namen oder Adresse zu aktualisieren.</w:t>
      </w:r>
    </w:p>
    <w:p w14:paraId="553AE5F9" w14:textId="6AFC9D50" w:rsidR="00FA0DEA" w:rsidRDefault="00FA0DEA" w:rsidP="00FA0DEA">
      <w:pPr>
        <w:pStyle w:val="Listenabsatz"/>
        <w:numPr>
          <w:ilvl w:val="0"/>
          <w:numId w:val="10"/>
        </w:numPr>
      </w:pPr>
      <w:r>
        <w:t>Der Sachbearbeiter kann Kunden aus dem System löschen.</w:t>
      </w:r>
    </w:p>
    <w:p w14:paraId="4F95772B" w14:textId="746C27C8" w:rsidR="00FA0DEA" w:rsidRDefault="00FA0DEA" w:rsidP="00FA0DEA">
      <w:pPr>
        <w:pStyle w:val="Listenabsatz"/>
        <w:numPr>
          <w:ilvl w:val="0"/>
          <w:numId w:val="10"/>
        </w:numPr>
      </w:pPr>
      <w:r>
        <w:t>Der Sachbearbeiter kann nach Kunden suchen, indem er entweder den Namen oder die Kundennummer eingibt.</w:t>
      </w:r>
    </w:p>
    <w:p w14:paraId="3409942C" w14:textId="77777777" w:rsidR="00FA0DEA" w:rsidRDefault="00FA0DEA" w:rsidP="00FA0DEA">
      <w:r>
        <w:t>2.</w:t>
      </w:r>
      <w:r>
        <w:tab/>
        <w:t>Verwalten von Autos:</w:t>
      </w:r>
    </w:p>
    <w:p w14:paraId="6E8636DF" w14:textId="12CDE360" w:rsidR="00FA0DEA" w:rsidRDefault="00FA0DEA" w:rsidP="00FA0DEA">
      <w:pPr>
        <w:pStyle w:val="Listenabsatz"/>
        <w:numPr>
          <w:ilvl w:val="0"/>
          <w:numId w:val="8"/>
        </w:numPr>
      </w:pPr>
      <w:r>
        <w:t xml:space="preserve">Der Sachbearbeiter kann Autos von </w:t>
      </w:r>
      <w:proofErr w:type="spellStart"/>
      <w:r>
        <w:t>CarRent</w:t>
      </w:r>
      <w:proofErr w:type="spellEnd"/>
      <w:r>
        <w:t xml:space="preserve"> im System erfassen, indem er Marke, Typ, eindeutige Identifikation und Klasse (Luxusklasse, Mittelklasse oder Einfachklasse) angibt.</w:t>
      </w:r>
    </w:p>
    <w:p w14:paraId="2DF3EF84" w14:textId="7AC12B7A" w:rsidR="00FA0DEA" w:rsidRDefault="00FA0DEA" w:rsidP="00FA0DEA">
      <w:pPr>
        <w:pStyle w:val="Listenabsatz"/>
        <w:numPr>
          <w:ilvl w:val="0"/>
          <w:numId w:val="8"/>
        </w:numPr>
      </w:pPr>
      <w:r>
        <w:t>Der Sachbearbeiter kann nach Autos suchen.</w:t>
      </w:r>
    </w:p>
    <w:p w14:paraId="02386104" w14:textId="77777777" w:rsidR="00FA0DEA" w:rsidRDefault="00FA0DEA" w:rsidP="00FA0DEA">
      <w:r>
        <w:t>3.</w:t>
      </w:r>
      <w:r>
        <w:tab/>
        <w:t>Zuordnen von Klassen und Tagesgebühren:</w:t>
      </w:r>
    </w:p>
    <w:p w14:paraId="47EE838F" w14:textId="2B7B2B6F" w:rsidR="00FA0DEA" w:rsidRDefault="00FA0DEA" w:rsidP="00FA0DEA">
      <w:pPr>
        <w:pStyle w:val="Listenabsatz"/>
        <w:numPr>
          <w:ilvl w:val="0"/>
          <w:numId w:val="8"/>
        </w:numPr>
      </w:pPr>
      <w:r>
        <w:t>Jede Auto-Klasse (Luxusklasse, Mittelklasse, Einfachklasse) besitzt eine entsprechende Tagesgebühr.</w:t>
      </w:r>
    </w:p>
    <w:p w14:paraId="2439EC21" w14:textId="77777777" w:rsidR="00FA0DEA" w:rsidRDefault="00FA0DEA" w:rsidP="00FA0DEA">
      <w:r>
        <w:lastRenderedPageBreak/>
        <w:t>4.</w:t>
      </w:r>
      <w:r>
        <w:tab/>
        <w:t>Erstellen einer Reservation:</w:t>
      </w:r>
    </w:p>
    <w:p w14:paraId="5D247D09" w14:textId="137F0A52" w:rsidR="00FA0DEA" w:rsidRDefault="00FA0DEA" w:rsidP="00FA0DEA">
      <w:pPr>
        <w:pStyle w:val="Listenabsatz"/>
        <w:numPr>
          <w:ilvl w:val="0"/>
          <w:numId w:val="8"/>
        </w:numPr>
      </w:pPr>
      <w:r>
        <w:t>Der Kunde kann eine neue Reservation erstellen, indem er ein Auto aus einer bestimmten Klasse auswählt und die Anzahl der Tage angibt, für die er das Auto mieten möchte.</w:t>
      </w:r>
    </w:p>
    <w:p w14:paraId="5BDDB44F" w14:textId="00DF039C" w:rsidR="00FA0DEA" w:rsidRDefault="00FA0DEA" w:rsidP="00FA0DEA">
      <w:pPr>
        <w:pStyle w:val="Listenabsatz"/>
        <w:numPr>
          <w:ilvl w:val="0"/>
          <w:numId w:val="8"/>
        </w:numPr>
      </w:pPr>
      <w:r>
        <w:t>Dabei werden die Gesamtkosten berechnet.</w:t>
      </w:r>
    </w:p>
    <w:p w14:paraId="635B2612" w14:textId="13D1CDDC" w:rsidR="00FA0DEA" w:rsidRDefault="00FA0DEA" w:rsidP="00FA0DEA">
      <w:pPr>
        <w:pStyle w:val="Listenabsatz"/>
        <w:numPr>
          <w:ilvl w:val="0"/>
          <w:numId w:val="8"/>
        </w:numPr>
      </w:pPr>
      <w:r>
        <w:t>Wenn die Reservation gespeichert wird, erhält sie eine eindeutige Reservationsnummer.</w:t>
      </w:r>
    </w:p>
    <w:p w14:paraId="3AD0658B" w14:textId="77777777" w:rsidR="00FA0DEA" w:rsidRDefault="00FA0DEA" w:rsidP="00FA0DEA">
      <w:r>
        <w:t>5.</w:t>
      </w:r>
      <w:r>
        <w:tab/>
        <w:t>Umwandeln einer Reservation in einen Mietvertrag:</w:t>
      </w:r>
    </w:p>
    <w:p w14:paraId="483B88FA" w14:textId="35C99F64" w:rsidR="00FA0DEA" w:rsidRPr="00FA0DEA" w:rsidRDefault="00FA0DEA" w:rsidP="00FA0DEA">
      <w:pPr>
        <w:pStyle w:val="Listenabsatz"/>
        <w:numPr>
          <w:ilvl w:val="0"/>
          <w:numId w:val="8"/>
        </w:numPr>
      </w:pPr>
      <w:r>
        <w:t>Bei der Abholung des Autos kann der Sachbearbeiter die bestehende Reservation in einen Mietvertrag umwandeln, um die Miete offiziell zu starten.</w:t>
      </w:r>
    </w:p>
    <w:p w14:paraId="487C1EAF" w14:textId="77777777" w:rsidR="00EB0CA9" w:rsidRPr="00FA0DEA" w:rsidRDefault="007A1355">
      <w:pPr>
        <w:pStyle w:val="berschrift1"/>
        <w:rPr>
          <w:lang w:val="en-US"/>
        </w:rPr>
      </w:pPr>
      <w:r w:rsidRPr="00FA0DEA">
        <w:rPr>
          <w:lang w:val="en-US"/>
        </w:rPr>
        <w:t>1</w:t>
      </w:r>
      <w:r w:rsidRPr="00FA0DEA">
        <w:rPr>
          <w:lang w:val="en-US"/>
        </w:rPr>
        <w:t>3 - Domain Driven Design</w:t>
      </w:r>
    </w:p>
    <w:p w14:paraId="487C1EB0" w14:textId="77777777" w:rsidR="00EB0CA9" w:rsidRDefault="007A1355">
      <w:pPr>
        <w:pStyle w:val="berschrift2"/>
      </w:pPr>
      <w:r>
        <w:t>1. Identifizieren Sie die Haupt-</w:t>
      </w:r>
      <w:proofErr w:type="spellStart"/>
      <w:r>
        <w:t>Entities</w:t>
      </w:r>
      <w:proofErr w:type="spellEnd"/>
      <w:r>
        <w:t xml:space="preserve"> im System:</w:t>
      </w:r>
    </w:p>
    <w:p w14:paraId="487C1EB1" w14:textId="77777777" w:rsidR="00EB0CA9" w:rsidRDefault="007A13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(Kunde)</w:t>
      </w:r>
    </w:p>
    <w:p w14:paraId="487C1EB2" w14:textId="77777777" w:rsidR="00EB0CA9" w:rsidRDefault="007A13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Car (Auto)</w:t>
      </w:r>
    </w:p>
    <w:p w14:paraId="487C1EB3" w14:textId="77777777" w:rsidR="00EB0CA9" w:rsidRDefault="007A13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Reservation (Reservation)</w:t>
      </w:r>
    </w:p>
    <w:p w14:paraId="487C1EB4" w14:textId="77777777" w:rsidR="00EB0CA9" w:rsidRDefault="007A1355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RentalContract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Mietvertrag</w:t>
      </w:r>
      <w:proofErr w:type="spellEnd"/>
      <w:r>
        <w:rPr>
          <w:lang w:val="en-US"/>
        </w:rPr>
        <w:t>)</w:t>
      </w:r>
    </w:p>
    <w:p w14:paraId="487C1EB5" w14:textId="77777777" w:rsidR="00EB0CA9" w:rsidRDefault="007A1355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CarClass</w:t>
      </w:r>
      <w:proofErr w:type="spellEnd"/>
      <w:r>
        <w:rPr>
          <w:lang w:val="en-US"/>
        </w:rPr>
        <w:t xml:space="preserve"> (Klasse)</w:t>
      </w:r>
    </w:p>
    <w:p w14:paraId="487C1EB6" w14:textId="77777777" w:rsidR="00EB0CA9" w:rsidRDefault="007A1355">
      <w:pPr>
        <w:pStyle w:val="berschrift2"/>
      </w:pPr>
      <w:r>
        <w:t xml:space="preserve">2. Identifizieren Sie </w:t>
      </w:r>
      <w:proofErr w:type="spellStart"/>
      <w:r>
        <w:t>ValueObjects</w:t>
      </w:r>
      <w:proofErr w:type="spellEnd"/>
      <w:r>
        <w:t>:</w:t>
      </w:r>
    </w:p>
    <w:p w14:paraId="487C1EB7" w14:textId="77777777" w:rsidR="00EB0CA9" w:rsidRDefault="007A1355">
      <w:pPr>
        <w:pStyle w:val="Listenabsatz"/>
        <w:numPr>
          <w:ilvl w:val="0"/>
          <w:numId w:val="2"/>
        </w:numPr>
      </w:pPr>
      <w:proofErr w:type="spellStart"/>
      <w:r>
        <w:t>Address</w:t>
      </w:r>
      <w:proofErr w:type="spellEnd"/>
      <w:r>
        <w:t xml:space="preserve"> (</w:t>
      </w:r>
      <w:proofErr w:type="spellStart"/>
      <w:r>
        <w:t>Addresse</w:t>
      </w:r>
      <w:proofErr w:type="spellEnd"/>
      <w:r>
        <w:t xml:space="preserve"> des Kunden)</w:t>
      </w:r>
    </w:p>
    <w:p w14:paraId="487C1EB8" w14:textId="77777777" w:rsidR="00EB0CA9" w:rsidRDefault="007A1355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t>Car-Info (</w:t>
      </w:r>
      <w:proofErr w:type="spellStart"/>
      <w:r>
        <w:rPr>
          <w:lang w:val="fr-CH"/>
        </w:rPr>
        <w:t>Marke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und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Typ</w:t>
      </w:r>
      <w:proofErr w:type="spellEnd"/>
      <w:r>
        <w:rPr>
          <w:lang w:val="fr-CH"/>
        </w:rPr>
        <w:t xml:space="preserve"> des Autos</w:t>
      </w:r>
    </w:p>
    <w:p w14:paraId="487C1EB9" w14:textId="77777777" w:rsidR="00EB0CA9" w:rsidRDefault="007A1355">
      <w:pPr>
        <w:pStyle w:val="berschrift2"/>
      </w:pPr>
      <w:r>
        <w:t xml:space="preserve">3. Identifizieren Sie </w:t>
      </w:r>
      <w:proofErr w:type="spellStart"/>
      <w:r>
        <w:t>DomainEvents</w:t>
      </w:r>
      <w:proofErr w:type="spellEnd"/>
      <w:r>
        <w:t>:</w:t>
      </w:r>
    </w:p>
    <w:p w14:paraId="487C1EBA" w14:textId="77777777" w:rsidR="00EB0CA9" w:rsidRDefault="007A1355">
      <w:pPr>
        <w:pStyle w:val="Listenabsatz"/>
        <w:numPr>
          <w:ilvl w:val="0"/>
          <w:numId w:val="3"/>
        </w:numPr>
      </w:pPr>
      <w:proofErr w:type="spellStart"/>
      <w:r>
        <w:t>ReservationCreated</w:t>
      </w:r>
      <w:proofErr w:type="spellEnd"/>
      <w:r>
        <w:t xml:space="preserve"> (Reservation erstellt)</w:t>
      </w:r>
    </w:p>
    <w:p w14:paraId="487C1EBB" w14:textId="77777777" w:rsidR="00EB0CA9" w:rsidRDefault="007A1355">
      <w:pPr>
        <w:pStyle w:val="Listenabsatz"/>
        <w:numPr>
          <w:ilvl w:val="0"/>
          <w:numId w:val="3"/>
        </w:numPr>
      </w:pPr>
      <w:proofErr w:type="spellStart"/>
      <w:r>
        <w:t>RentalContractCreatedEvent</w:t>
      </w:r>
      <w:proofErr w:type="spellEnd"/>
      <w:r>
        <w:t xml:space="preserve"> (Mietvertrag erstellt)</w:t>
      </w:r>
    </w:p>
    <w:p w14:paraId="487C1EBC" w14:textId="77777777" w:rsidR="00EB0CA9" w:rsidRDefault="007A1355">
      <w:pPr>
        <w:pStyle w:val="berschrift2"/>
      </w:pPr>
      <w:r>
        <w:t xml:space="preserve">4. Identifizieren Sie </w:t>
      </w:r>
      <w:proofErr w:type="spellStart"/>
      <w:r>
        <w:t>Repositories</w:t>
      </w:r>
      <w:proofErr w:type="spellEnd"/>
      <w:r>
        <w:t>:</w:t>
      </w:r>
    </w:p>
    <w:p w14:paraId="487C1EBD" w14:textId="77777777" w:rsidR="00EB0CA9" w:rsidRDefault="007A1355">
      <w:pPr>
        <w:pStyle w:val="Listenabsatz"/>
        <w:numPr>
          <w:ilvl w:val="0"/>
          <w:numId w:val="4"/>
        </w:numPr>
      </w:pPr>
      <w:proofErr w:type="spellStart"/>
      <w:r>
        <w:t>CustomerRepository</w:t>
      </w:r>
      <w:proofErr w:type="spellEnd"/>
      <w:r>
        <w:t xml:space="preserve"> (Repository für Kunden)</w:t>
      </w:r>
    </w:p>
    <w:p w14:paraId="487C1EBE" w14:textId="77777777" w:rsidR="00EB0CA9" w:rsidRDefault="007A1355">
      <w:pPr>
        <w:pStyle w:val="Listenabsatz"/>
        <w:numPr>
          <w:ilvl w:val="0"/>
          <w:numId w:val="4"/>
        </w:numPr>
      </w:pPr>
      <w:proofErr w:type="spellStart"/>
      <w:r>
        <w:t>CarRepository</w:t>
      </w:r>
      <w:proofErr w:type="spellEnd"/>
      <w:r>
        <w:t xml:space="preserve"> (Repository für Autos)</w:t>
      </w:r>
    </w:p>
    <w:p w14:paraId="487C1EBF" w14:textId="77777777" w:rsidR="00EB0CA9" w:rsidRDefault="007A1355">
      <w:pPr>
        <w:pStyle w:val="Listenabsatz"/>
        <w:numPr>
          <w:ilvl w:val="0"/>
          <w:numId w:val="4"/>
        </w:numPr>
      </w:pPr>
      <w:proofErr w:type="spellStart"/>
      <w:r>
        <w:t>ReservationRepository</w:t>
      </w:r>
      <w:proofErr w:type="spellEnd"/>
      <w:r>
        <w:t xml:space="preserve"> (Repository für Reservierungen)</w:t>
      </w:r>
    </w:p>
    <w:p w14:paraId="487C1EC0" w14:textId="77777777" w:rsidR="00EB0CA9" w:rsidRDefault="007A1355">
      <w:pPr>
        <w:pStyle w:val="Listenabsatz"/>
        <w:numPr>
          <w:ilvl w:val="0"/>
          <w:numId w:val="4"/>
        </w:numPr>
      </w:pPr>
      <w:proofErr w:type="spellStart"/>
      <w:r>
        <w:t>RentalContractRepository</w:t>
      </w:r>
      <w:proofErr w:type="spellEnd"/>
      <w:r>
        <w:t xml:space="preserve"> (Repository für Mietverträge)</w:t>
      </w:r>
    </w:p>
    <w:p w14:paraId="487C1EC1" w14:textId="77777777" w:rsidR="00EB0CA9" w:rsidRPr="00FA0DEA" w:rsidRDefault="007A1355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FA0DEA">
        <w:rPr>
          <w:lang w:val="en-US"/>
        </w:rPr>
        <w:t>CarClassRepository</w:t>
      </w:r>
      <w:proofErr w:type="spellEnd"/>
      <w:r w:rsidRPr="00FA0DEA">
        <w:rPr>
          <w:lang w:val="en-US"/>
        </w:rPr>
        <w:t xml:space="preserve"> (Repository für Auto-Klassen)</w:t>
      </w:r>
    </w:p>
    <w:p w14:paraId="487C1EC2" w14:textId="77777777" w:rsidR="00EB0CA9" w:rsidRDefault="007A1355">
      <w:pPr>
        <w:pStyle w:val="berschrift2"/>
      </w:pPr>
      <w:r>
        <w:t>5. Entwerfen Sie die Aggregate:</w:t>
      </w:r>
    </w:p>
    <w:p w14:paraId="487C1EC3" w14:textId="77777777" w:rsidR="00EB0CA9" w:rsidRDefault="007A1355">
      <w:pPr>
        <w:pStyle w:val="Listenabsatz"/>
        <w:numPr>
          <w:ilvl w:val="0"/>
          <w:numId w:val="5"/>
        </w:numPr>
      </w:pPr>
      <w:proofErr w:type="spellStart"/>
      <w:r>
        <w:t>ReservationAggregate</w:t>
      </w:r>
      <w:proofErr w:type="spellEnd"/>
      <w:r>
        <w:t xml:space="preserve"> (Reservierung)</w:t>
      </w:r>
    </w:p>
    <w:p w14:paraId="487C1EC4" w14:textId="77777777" w:rsidR="00EB0CA9" w:rsidRDefault="007A1355">
      <w:pPr>
        <w:pStyle w:val="Listenabsatz"/>
        <w:numPr>
          <w:ilvl w:val="0"/>
          <w:numId w:val="5"/>
        </w:numPr>
      </w:pPr>
      <w:proofErr w:type="spellStart"/>
      <w:r>
        <w:t>CarAggregate</w:t>
      </w:r>
      <w:proofErr w:type="spellEnd"/>
      <w:r>
        <w:t xml:space="preserve"> (Auto)</w:t>
      </w:r>
    </w:p>
    <w:p w14:paraId="487C1EC5" w14:textId="77777777" w:rsidR="00EB0CA9" w:rsidRDefault="007A1355">
      <w:pPr>
        <w:pStyle w:val="berschrift2"/>
      </w:pPr>
      <w:r>
        <w:t xml:space="preserve">6. Entwerfen Sie die Schnittstellen für die </w:t>
      </w:r>
      <w:proofErr w:type="spellStart"/>
      <w:r>
        <w:t>Repositories</w:t>
      </w:r>
      <w:proofErr w:type="spellEnd"/>
      <w:r>
        <w:t>:</w:t>
      </w:r>
    </w:p>
    <w:p w14:paraId="487C1EC6" w14:textId="77777777" w:rsidR="00EB0CA9" w:rsidRDefault="007A1355">
      <w:r>
        <w:rPr>
          <w:noProof/>
        </w:rPr>
        <w:drawing>
          <wp:inline distT="0" distB="0" distL="0" distR="0" wp14:anchorId="487C1EB1" wp14:editId="487C1EB2">
            <wp:extent cx="1979639" cy="1257181"/>
            <wp:effectExtent l="0" t="0" r="1561" b="119"/>
            <wp:docPr id="1852725590" name="Grafik 1" descr="Ein Bild, das Text, Screenshot, Schrif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639" cy="12571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EB0CA9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C1EB7" w14:textId="77777777" w:rsidR="007A1355" w:rsidRDefault="007A1355">
      <w:pPr>
        <w:spacing w:after="0" w:line="240" w:lineRule="auto"/>
      </w:pPr>
      <w:r>
        <w:separator/>
      </w:r>
    </w:p>
  </w:endnote>
  <w:endnote w:type="continuationSeparator" w:id="0">
    <w:p w14:paraId="487C1EB9" w14:textId="77777777" w:rsidR="007A1355" w:rsidRDefault="007A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C1EB3" w14:textId="77777777" w:rsidR="007A1355" w:rsidRDefault="007A135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87C1EB5" w14:textId="77777777" w:rsidR="007A1355" w:rsidRDefault="007A1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7FEE"/>
    <w:multiLevelType w:val="multilevel"/>
    <w:tmpl w:val="2672667A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144F5C9D"/>
    <w:multiLevelType w:val="hybridMultilevel"/>
    <w:tmpl w:val="5D6688D6"/>
    <w:lvl w:ilvl="0" w:tplc="F37C65BA"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B647E"/>
    <w:multiLevelType w:val="multilevel"/>
    <w:tmpl w:val="E440065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2B837480"/>
    <w:multiLevelType w:val="multilevel"/>
    <w:tmpl w:val="2312E38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3D663A8D"/>
    <w:multiLevelType w:val="hybridMultilevel"/>
    <w:tmpl w:val="FD44A2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0002B"/>
    <w:multiLevelType w:val="hybridMultilevel"/>
    <w:tmpl w:val="2812A3E0"/>
    <w:lvl w:ilvl="0" w:tplc="F37C65BA"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56259"/>
    <w:multiLevelType w:val="hybridMultilevel"/>
    <w:tmpl w:val="BA28476A"/>
    <w:lvl w:ilvl="0" w:tplc="F37C65BA"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5704D"/>
    <w:multiLevelType w:val="multilevel"/>
    <w:tmpl w:val="1EB08D8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 w15:restartNumberingAfterBreak="0">
    <w:nsid w:val="529E2EB8"/>
    <w:multiLevelType w:val="hybridMultilevel"/>
    <w:tmpl w:val="907C590C"/>
    <w:lvl w:ilvl="0" w:tplc="F37C65BA"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B24EC"/>
    <w:multiLevelType w:val="hybridMultilevel"/>
    <w:tmpl w:val="5D5E73AC"/>
    <w:lvl w:ilvl="0" w:tplc="F37C65BA"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D2D15"/>
    <w:multiLevelType w:val="multilevel"/>
    <w:tmpl w:val="6184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881BB3"/>
    <w:multiLevelType w:val="multilevel"/>
    <w:tmpl w:val="A51A554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 w16cid:durableId="1965456562">
    <w:abstractNumId w:val="0"/>
  </w:num>
  <w:num w:numId="2" w16cid:durableId="1362196541">
    <w:abstractNumId w:val="11"/>
  </w:num>
  <w:num w:numId="3" w16cid:durableId="339820049">
    <w:abstractNumId w:val="7"/>
  </w:num>
  <w:num w:numId="4" w16cid:durableId="425425144">
    <w:abstractNumId w:val="2"/>
  </w:num>
  <w:num w:numId="5" w16cid:durableId="639191077">
    <w:abstractNumId w:val="3"/>
  </w:num>
  <w:num w:numId="6" w16cid:durableId="959458609">
    <w:abstractNumId w:val="10"/>
  </w:num>
  <w:num w:numId="7" w16cid:durableId="1780366574">
    <w:abstractNumId w:val="4"/>
  </w:num>
  <w:num w:numId="8" w16cid:durableId="464012622">
    <w:abstractNumId w:val="6"/>
  </w:num>
  <w:num w:numId="9" w16cid:durableId="1969433476">
    <w:abstractNumId w:val="1"/>
  </w:num>
  <w:num w:numId="10" w16cid:durableId="958879097">
    <w:abstractNumId w:val="8"/>
  </w:num>
  <w:num w:numId="11" w16cid:durableId="1359967014">
    <w:abstractNumId w:val="5"/>
  </w:num>
  <w:num w:numId="12" w16cid:durableId="16560316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B0CA9"/>
    <w:rsid w:val="007A1355"/>
    <w:rsid w:val="00897295"/>
    <w:rsid w:val="00EB0CA9"/>
    <w:rsid w:val="00FA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C1EA9"/>
  <w15:docId w15:val="{44843CC0-E847-4240-8028-256E510F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de-CH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Listenabsatz">
    <w:name w:val="List Paragraph"/>
    <w:basedOn w:val="Standard"/>
    <w:pPr>
      <w:ind w:left="720"/>
      <w:contextualSpacing/>
    </w:pPr>
  </w:style>
  <w:style w:type="paragraph" w:styleId="StandardWeb">
    <w:name w:val="Normal (Web)"/>
    <w:basedOn w:val="Standard"/>
    <w:uiPriority w:val="99"/>
    <w:pPr>
      <w:suppressAutoHyphens w:val="0"/>
      <w:spacing w:before="100" w:after="100" w:line="240" w:lineRule="auto"/>
    </w:pPr>
    <w:rPr>
      <w:rFonts w:ascii="Times New Roman" w:eastAsia="Times New Roman" w:hAnsi="Times New Roman"/>
      <w:kern w:val="0"/>
      <w:sz w:val="24"/>
      <w:szCs w:val="24"/>
      <w:lang w:eastAsia="de-CH"/>
    </w:rPr>
  </w:style>
  <w:style w:type="character" w:styleId="Fett">
    <w:name w:val="Strong"/>
    <w:basedOn w:val="Absatz-Standardschriftart"/>
    <w:rPr>
      <w:b/>
      <w:bCs/>
    </w:rPr>
  </w:style>
  <w:style w:type="character" w:customStyle="1" w:styleId="berschrift2Zchn">
    <w:name w:val="Überschrift 2 Zchn"/>
    <w:basedOn w:val="Absatz-Standardschriftart"/>
    <w:rPr>
      <w:rFonts w:ascii="Calibri Light" w:eastAsia="Times New Roman" w:hAnsi="Calibri Light" w:cs="Times New Roman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Ponnadu</dc:creator>
  <dc:description/>
  <cp:lastModifiedBy>Nick Ponnadu</cp:lastModifiedBy>
  <cp:revision>2</cp:revision>
  <dcterms:created xsi:type="dcterms:W3CDTF">2023-09-10T10:48:00Z</dcterms:created>
  <dcterms:modified xsi:type="dcterms:W3CDTF">2023-09-10T10:48:00Z</dcterms:modified>
</cp:coreProperties>
</file>